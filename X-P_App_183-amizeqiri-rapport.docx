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4AFEF72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A300D">
        <w:t>App_183</w:t>
      </w:r>
    </w:p>
    <w:p w14:paraId="25E4F43D" w14:textId="6B8F41E6" w:rsidR="000E7483" w:rsidRPr="004D03DD" w:rsidRDefault="008178C5" w:rsidP="00804177">
      <w:pPr>
        <w:spacing w:before="2400"/>
        <w:jc w:val="center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3B64A8EB">
            <wp:extent cx="2762250" cy="277107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-73" b="-245"/>
                    <a:stretch/>
                  </pic:blipFill>
                  <pic:spPr bwMode="auto">
                    <a:xfrm>
                      <a:off x="0" y="0"/>
                      <a:ext cx="2776976" cy="27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12DF4367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A300D">
        <w:t>22</w:t>
      </w:r>
    </w:p>
    <w:p w14:paraId="25E4F441" w14:textId="453BFD14" w:rsidR="007F30AE" w:rsidRPr="004D03DD" w:rsidRDefault="00FA300D" w:rsidP="00835088">
      <w:pPr>
        <w:jc w:val="center"/>
      </w:pPr>
      <w:r>
        <w:t>24</w:t>
      </w:r>
      <w:r w:rsidR="003021E5" w:rsidRPr="004D03DD">
        <w:t xml:space="preserve"> </w:t>
      </w:r>
      <w:r w:rsidR="00646D8F" w:rsidRPr="004D03DD">
        <w:t>Périodes</w:t>
      </w:r>
    </w:p>
    <w:p w14:paraId="25E4F442" w14:textId="77FBD3F3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proofErr w:type="spellStart"/>
      <w:r w:rsidR="00FA300D">
        <w:t>Sonney</w:t>
      </w:r>
      <w:proofErr w:type="spellEnd"/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56C2B591" w14:textId="617F6BD2" w:rsidR="00C426C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5448290" w:history="1">
        <w:r w:rsidR="00C426C5" w:rsidRPr="00731EA4">
          <w:rPr>
            <w:rStyle w:val="Lienhypertexte"/>
            <w:noProof/>
          </w:rPr>
          <w:t>1</w:t>
        </w:r>
        <w:r w:rsidR="00C426C5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426C5" w:rsidRPr="00731EA4">
          <w:rPr>
            <w:rStyle w:val="Lienhypertexte"/>
            <w:noProof/>
          </w:rPr>
          <w:t>Description du projet dans son ensemble</w:t>
        </w:r>
        <w:r w:rsidR="00C426C5">
          <w:rPr>
            <w:noProof/>
            <w:webHidden/>
          </w:rPr>
          <w:tab/>
        </w:r>
        <w:r w:rsidR="00C426C5">
          <w:rPr>
            <w:noProof/>
            <w:webHidden/>
          </w:rPr>
          <w:fldChar w:fldCharType="begin"/>
        </w:r>
        <w:r w:rsidR="00C426C5">
          <w:rPr>
            <w:noProof/>
            <w:webHidden/>
          </w:rPr>
          <w:instrText xml:space="preserve"> PAGEREF _Toc165448290 \h </w:instrText>
        </w:r>
        <w:r w:rsidR="00C426C5">
          <w:rPr>
            <w:noProof/>
            <w:webHidden/>
          </w:rPr>
        </w:r>
        <w:r w:rsidR="00C426C5">
          <w:rPr>
            <w:noProof/>
            <w:webHidden/>
          </w:rPr>
          <w:fldChar w:fldCharType="separate"/>
        </w:r>
        <w:r w:rsidR="00C426C5">
          <w:rPr>
            <w:noProof/>
            <w:webHidden/>
          </w:rPr>
          <w:t>3</w:t>
        </w:r>
        <w:r w:rsidR="00C426C5">
          <w:rPr>
            <w:noProof/>
            <w:webHidden/>
          </w:rPr>
          <w:fldChar w:fldCharType="end"/>
        </w:r>
      </w:hyperlink>
    </w:p>
    <w:p w14:paraId="06BC66C1" w14:textId="6D6904EB" w:rsidR="00C426C5" w:rsidRDefault="00C426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5448291" w:history="1">
        <w:r w:rsidRPr="00731EA4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BE9CE2" w14:textId="0E6CAD5F" w:rsidR="00C426C5" w:rsidRDefault="00C426C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5448292" w:history="1">
        <w:r w:rsidRPr="00731EA4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Spécificités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95485F" w14:textId="16BB0E76" w:rsidR="00C426C5" w:rsidRDefault="00C426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5448293" w:history="1">
        <w:r w:rsidRPr="00731EA4">
          <w:rPr>
            <w:rStyle w:val="Lienhypertexte"/>
            <w:noProof/>
          </w:rPr>
          <w:t>1.2.1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Chapitre A – Importer les données et le 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0615D1" w14:textId="1650260C" w:rsidR="00C426C5" w:rsidRDefault="00C426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5448294" w:history="1">
        <w:r w:rsidRPr="00731EA4">
          <w:rPr>
            <w:rStyle w:val="Lienhypertexte"/>
            <w:noProof/>
          </w:rPr>
          <w:t>1.2.2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Chapitre B – 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7FBA55" w14:textId="12930741" w:rsidR="00C426C5" w:rsidRDefault="00C426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5448295" w:history="1">
        <w:r w:rsidRPr="00731EA4">
          <w:rPr>
            <w:rStyle w:val="Lienhypertexte"/>
            <w:noProof/>
          </w:rPr>
          <w:t>1.2.3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Chapitre F – 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C2CB1" w14:textId="6C79A59B" w:rsidR="00C426C5" w:rsidRDefault="00C426C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5448296" w:history="1">
        <w:r w:rsidRPr="00731EA4">
          <w:rPr>
            <w:rStyle w:val="Lienhypertexte"/>
            <w:noProof/>
          </w:rPr>
          <w:t>1.2.4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Chapitre G – 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B45AA" w14:textId="163456EA" w:rsidR="00C426C5" w:rsidRDefault="00C426C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5448297" w:history="1">
        <w:r w:rsidRPr="00731EA4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731EA4">
          <w:rPr>
            <w:rStyle w:val="Lienhypertexte"/>
            <w:noProof/>
          </w:rPr>
          <w:t>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_Toc165448297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5BDC498C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5448290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5448291"/>
      <w:r w:rsidRPr="004D03DD">
        <w:t>Sujet</w:t>
      </w:r>
      <w:bookmarkEnd w:id="2"/>
    </w:p>
    <w:p w14:paraId="72DCDE25" w14:textId="07B0D710" w:rsidR="008F1854" w:rsidRPr="004D03DD" w:rsidRDefault="00722B98" w:rsidP="0088540C">
      <w:pPr>
        <w:pStyle w:val="Retraitcorpsdetexte"/>
        <w:jc w:val="left"/>
      </w:pPr>
      <w:r>
        <w:t>Création d’un site d’e-commerce sécurisé</w:t>
      </w:r>
    </w:p>
    <w:p w14:paraId="0FE75884" w14:textId="401E10E7" w:rsidR="007D5068" w:rsidRDefault="00722B98" w:rsidP="007D5068">
      <w:pPr>
        <w:pStyle w:val="Titre2"/>
      </w:pPr>
      <w:r>
        <w:t>Objectif</w:t>
      </w:r>
    </w:p>
    <w:p w14:paraId="63F7F8AA" w14:textId="5F48BE7C" w:rsidR="007D5068" w:rsidRPr="007D5068" w:rsidRDefault="00722B98" w:rsidP="007D5068">
      <w:pPr>
        <w:pStyle w:val="Retraitcorpsdetexte"/>
      </w:pPr>
      <w:r>
        <w:t>Au terme du projet, l’apprenti sera capable de construire une application node.js offrant un accès sécurisé et une gestion des rôles.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262B1219" w14:textId="77777777" w:rsidR="00260CC6" w:rsidRDefault="00260CC6" w:rsidP="0088540C">
      <w:pPr>
        <w:pStyle w:val="Retraitcorpsdetexte"/>
        <w:ind w:left="0"/>
        <w:jc w:val="left"/>
      </w:pPr>
    </w:p>
    <w:p w14:paraId="17AC1760" w14:textId="77777777" w:rsidR="00260CC6" w:rsidRDefault="00260CC6" w:rsidP="0088540C">
      <w:pPr>
        <w:pStyle w:val="Retraitcorpsdetexte"/>
        <w:ind w:left="0"/>
        <w:jc w:val="left"/>
      </w:pPr>
    </w:p>
    <w:p w14:paraId="48B2744F" w14:textId="77777777" w:rsidR="00260CC6" w:rsidRDefault="00260CC6" w:rsidP="0088540C">
      <w:pPr>
        <w:pStyle w:val="Retraitcorpsdetexte"/>
        <w:ind w:left="0"/>
        <w:jc w:val="left"/>
      </w:pPr>
    </w:p>
    <w:p w14:paraId="001F5F99" w14:textId="77777777" w:rsidR="00260CC6" w:rsidRDefault="00260CC6" w:rsidP="0088540C">
      <w:pPr>
        <w:pStyle w:val="Retraitcorpsdetexte"/>
        <w:ind w:left="0"/>
        <w:jc w:val="left"/>
      </w:pPr>
    </w:p>
    <w:p w14:paraId="6326F691" w14:textId="77777777" w:rsidR="00260CC6" w:rsidRDefault="00260CC6" w:rsidP="0088540C">
      <w:pPr>
        <w:pStyle w:val="Retraitcorpsdetexte"/>
        <w:ind w:left="0"/>
        <w:jc w:val="left"/>
      </w:pPr>
    </w:p>
    <w:p w14:paraId="4463EF82" w14:textId="77777777" w:rsidR="00260CC6" w:rsidRDefault="00260CC6" w:rsidP="0088540C">
      <w:pPr>
        <w:pStyle w:val="Retraitcorpsdetexte"/>
        <w:ind w:left="0"/>
        <w:jc w:val="left"/>
      </w:pPr>
    </w:p>
    <w:p w14:paraId="0B9859E6" w14:textId="77777777" w:rsidR="00260CC6" w:rsidRDefault="00260CC6" w:rsidP="0088540C">
      <w:pPr>
        <w:pStyle w:val="Retraitcorpsdetexte"/>
        <w:ind w:left="0"/>
        <w:jc w:val="left"/>
      </w:pPr>
    </w:p>
    <w:p w14:paraId="74D1BC80" w14:textId="77777777" w:rsidR="00260CC6" w:rsidRDefault="00260CC6" w:rsidP="0088540C">
      <w:pPr>
        <w:pStyle w:val="Retraitcorpsdetexte"/>
        <w:ind w:left="0"/>
        <w:jc w:val="left"/>
      </w:pPr>
    </w:p>
    <w:p w14:paraId="105BE632" w14:textId="77777777" w:rsidR="00260CC6" w:rsidRDefault="00260CC6" w:rsidP="0088540C">
      <w:pPr>
        <w:pStyle w:val="Retraitcorpsdetexte"/>
        <w:ind w:left="0"/>
        <w:jc w:val="left"/>
      </w:pPr>
    </w:p>
    <w:p w14:paraId="39EDBCD0" w14:textId="77777777" w:rsidR="00260CC6" w:rsidRDefault="00260CC6" w:rsidP="0088540C">
      <w:pPr>
        <w:pStyle w:val="Retraitcorpsdetexte"/>
        <w:ind w:left="0"/>
        <w:jc w:val="left"/>
      </w:pPr>
    </w:p>
    <w:p w14:paraId="46B14990" w14:textId="77777777" w:rsidR="00260CC6" w:rsidRDefault="00260CC6" w:rsidP="0088540C">
      <w:pPr>
        <w:pStyle w:val="Retraitcorpsdetexte"/>
        <w:ind w:left="0"/>
        <w:jc w:val="left"/>
      </w:pPr>
    </w:p>
    <w:p w14:paraId="6F532194" w14:textId="77777777" w:rsidR="00260CC6" w:rsidRDefault="00260CC6" w:rsidP="0088540C">
      <w:pPr>
        <w:pStyle w:val="Retraitcorpsdetexte"/>
        <w:ind w:left="0"/>
        <w:jc w:val="left"/>
      </w:pPr>
    </w:p>
    <w:p w14:paraId="12556B5E" w14:textId="77777777" w:rsidR="00260CC6" w:rsidRDefault="00260CC6" w:rsidP="0088540C">
      <w:pPr>
        <w:pStyle w:val="Retraitcorpsdetexte"/>
        <w:ind w:left="0"/>
        <w:jc w:val="left"/>
      </w:pPr>
    </w:p>
    <w:p w14:paraId="37ABF4F6" w14:textId="77777777" w:rsidR="00260CC6" w:rsidRDefault="00260CC6" w:rsidP="0088540C">
      <w:pPr>
        <w:pStyle w:val="Retraitcorpsdetexte"/>
        <w:ind w:left="0"/>
        <w:jc w:val="left"/>
      </w:pPr>
    </w:p>
    <w:p w14:paraId="123594C6" w14:textId="77777777" w:rsidR="00260CC6" w:rsidRDefault="00260CC6" w:rsidP="0088540C">
      <w:pPr>
        <w:pStyle w:val="Retraitcorpsdetexte"/>
        <w:ind w:left="0"/>
        <w:jc w:val="left"/>
      </w:pPr>
    </w:p>
    <w:p w14:paraId="0BF5872E" w14:textId="77777777" w:rsidR="00260CC6" w:rsidRDefault="00260CC6" w:rsidP="0088540C">
      <w:pPr>
        <w:pStyle w:val="Retraitcorpsdetexte"/>
        <w:ind w:left="0"/>
        <w:jc w:val="left"/>
      </w:pPr>
    </w:p>
    <w:p w14:paraId="39349121" w14:textId="77777777" w:rsidR="00260CC6" w:rsidRDefault="00260CC6" w:rsidP="0088540C">
      <w:pPr>
        <w:pStyle w:val="Retraitcorpsdetexte"/>
        <w:ind w:left="0"/>
        <w:jc w:val="left"/>
      </w:pPr>
    </w:p>
    <w:p w14:paraId="7DB92771" w14:textId="77777777" w:rsidR="00260CC6" w:rsidRDefault="00260CC6" w:rsidP="0088540C">
      <w:pPr>
        <w:pStyle w:val="Retraitcorpsdetexte"/>
        <w:ind w:left="0"/>
        <w:jc w:val="left"/>
      </w:pPr>
    </w:p>
    <w:p w14:paraId="6772C32B" w14:textId="77777777" w:rsidR="00260CC6" w:rsidRDefault="00260CC6" w:rsidP="0088540C">
      <w:pPr>
        <w:pStyle w:val="Retraitcorpsdetexte"/>
        <w:ind w:left="0"/>
        <w:jc w:val="left"/>
      </w:pPr>
    </w:p>
    <w:p w14:paraId="42348DEC" w14:textId="77777777" w:rsidR="00260CC6" w:rsidRDefault="00260CC6" w:rsidP="0088540C">
      <w:pPr>
        <w:pStyle w:val="Retraitcorpsdetexte"/>
        <w:ind w:left="0"/>
        <w:jc w:val="left"/>
      </w:pPr>
    </w:p>
    <w:p w14:paraId="1DC22DDD" w14:textId="77777777" w:rsidR="00260CC6" w:rsidRDefault="00260CC6" w:rsidP="0088540C">
      <w:pPr>
        <w:pStyle w:val="Retraitcorpsdetexte"/>
        <w:ind w:left="0"/>
        <w:jc w:val="left"/>
      </w:pPr>
    </w:p>
    <w:p w14:paraId="134F8ED8" w14:textId="77777777" w:rsidR="00260CC6" w:rsidRDefault="00260CC6" w:rsidP="0088540C">
      <w:pPr>
        <w:pStyle w:val="Retraitcorpsdetexte"/>
        <w:ind w:left="0"/>
        <w:jc w:val="left"/>
      </w:pPr>
    </w:p>
    <w:p w14:paraId="01EFC5C3" w14:textId="77777777" w:rsidR="00260CC6" w:rsidRDefault="00260CC6" w:rsidP="0088540C">
      <w:pPr>
        <w:pStyle w:val="Retraitcorpsdetexte"/>
        <w:ind w:left="0"/>
        <w:jc w:val="left"/>
      </w:pPr>
    </w:p>
    <w:p w14:paraId="25E53145" w14:textId="77777777" w:rsidR="00260CC6" w:rsidRDefault="00260CC6" w:rsidP="0088540C">
      <w:pPr>
        <w:pStyle w:val="Retraitcorpsdetexte"/>
        <w:ind w:left="0"/>
        <w:jc w:val="left"/>
      </w:pPr>
    </w:p>
    <w:p w14:paraId="63CEF926" w14:textId="77777777" w:rsidR="00260CC6" w:rsidRDefault="00260CC6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49BA048D" w14:textId="6C26880E" w:rsidR="00646CA1" w:rsidRDefault="00545FD6" w:rsidP="003159AC">
      <w:pPr>
        <w:pStyle w:val="Titre1"/>
      </w:pPr>
      <w:bookmarkStart w:id="3" w:name="_Toc165448297"/>
      <w:r w:rsidRPr="004D03DD">
        <w:lastRenderedPageBreak/>
        <w:t>Pratique</w:t>
      </w:r>
      <w:bookmarkEnd w:id="3"/>
    </w:p>
    <w:p w14:paraId="004958C6" w14:textId="77777777" w:rsidR="003159AC" w:rsidRPr="003159AC" w:rsidRDefault="003159AC" w:rsidP="003159AC">
      <w:pPr>
        <w:pStyle w:val="Corpsdetexte"/>
      </w:pPr>
    </w:p>
    <w:sectPr w:rsidR="003159AC" w:rsidRPr="003159AC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D764" w14:textId="77777777" w:rsidR="006B2F6F" w:rsidRDefault="006B2F6F">
      <w:r>
        <w:separator/>
      </w:r>
    </w:p>
  </w:endnote>
  <w:endnote w:type="continuationSeparator" w:id="0">
    <w:p w14:paraId="528C7E80" w14:textId="77777777" w:rsidR="006B2F6F" w:rsidRDefault="006B2F6F">
      <w:r>
        <w:continuationSeparator/>
      </w:r>
    </w:p>
  </w:endnote>
  <w:endnote w:type="continuationNotice" w:id="1">
    <w:p w14:paraId="45E22781" w14:textId="77777777" w:rsidR="006B2F6F" w:rsidRDefault="006B2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CB40" w14:textId="77777777" w:rsidR="006B2F6F" w:rsidRDefault="006B2F6F">
      <w:r>
        <w:separator/>
      </w:r>
    </w:p>
  </w:footnote>
  <w:footnote w:type="continuationSeparator" w:id="0">
    <w:p w14:paraId="0DBDBB63" w14:textId="77777777" w:rsidR="006B2F6F" w:rsidRDefault="006B2F6F">
      <w:r>
        <w:continuationSeparator/>
      </w:r>
    </w:p>
  </w:footnote>
  <w:footnote w:type="continuationNotice" w:id="1">
    <w:p w14:paraId="6C1F5CDC" w14:textId="77777777" w:rsidR="006B2F6F" w:rsidRDefault="006B2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792E0E5F" w:rsidR="0031448C" w:rsidRDefault="0031448C" w:rsidP="005F4482">
          <w:pPr>
            <w:pStyle w:val="En-tte"/>
            <w:jc w:val="center"/>
          </w:pPr>
          <w:r>
            <w:t>P_</w:t>
          </w:r>
          <w:r w:rsidR="00FA300D">
            <w:t>App</w:t>
          </w:r>
          <w:r w:rsidR="00F62D93">
            <w:t>_1</w:t>
          </w:r>
          <w:r w:rsidR="00FA300D">
            <w:t>83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0CC6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59AC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2F6F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2B98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177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6C5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300D"/>
    <w:rsid w:val="00FA489A"/>
    <w:rsid w:val="00FA6630"/>
    <w:rsid w:val="00FB1898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stingmirror.com/blog/which-webstore-is-best-for-my-ecommerce-busines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444</TotalTime>
  <Pages>4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156</cp:revision>
  <cp:lastPrinted>2023-11-03T14:33:00Z</cp:lastPrinted>
  <dcterms:created xsi:type="dcterms:W3CDTF">2023-11-01T10:24:00Z</dcterms:created>
  <dcterms:modified xsi:type="dcterms:W3CDTF">2024-05-01T07:32:00Z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